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9BF" w:rsidRDefault="002D69BF">
      <w:bookmarkStart w:id="0" w:name="_GoBack"/>
      <w:bookmarkEnd w:id="0"/>
    </w:p>
    <w:p w:rsidR="002D69BF" w:rsidRDefault="00505BBB">
      <w:r>
        <w:rPr>
          <w:noProof/>
          <w:lang w:eastAsia="en-GB"/>
        </w:rPr>
        <w:drawing>
          <wp:inline distT="0" distB="0" distL="0" distR="0">
            <wp:extent cx="5731514" cy="3620767"/>
            <wp:effectExtent l="0" t="0" r="2536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6207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2D69BF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BBB" w:rsidRDefault="00505BBB">
      <w:pPr>
        <w:spacing w:after="0" w:line="240" w:lineRule="auto"/>
      </w:pPr>
      <w:r>
        <w:separator/>
      </w:r>
    </w:p>
  </w:endnote>
  <w:endnote w:type="continuationSeparator" w:id="0">
    <w:p w:rsidR="00505BBB" w:rsidRDefault="00505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BBB" w:rsidRDefault="00505BB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05BBB" w:rsidRDefault="00505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D69BF"/>
    <w:rsid w:val="002D69BF"/>
    <w:rsid w:val="00505BBB"/>
    <w:rsid w:val="00C6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7EE5A2-3F38-4973-9EE3-45878310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 K</dc:creator>
  <dc:description/>
  <cp:lastModifiedBy>Deepu K</cp:lastModifiedBy>
  <cp:revision>2</cp:revision>
  <dcterms:created xsi:type="dcterms:W3CDTF">2024-03-27T15:49:00Z</dcterms:created>
  <dcterms:modified xsi:type="dcterms:W3CDTF">2024-03-27T15:49:00Z</dcterms:modified>
</cp:coreProperties>
</file>