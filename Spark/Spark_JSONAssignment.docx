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6336" w:rsidRDefault="00C711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uppressAutoHyphens w:val="0"/>
        <w:spacing w:after="0" w:line="240" w:lineRule="auto"/>
        <w:textAlignment w:val="auto"/>
      </w:pPr>
      <w:bookmarkStart w:id="0" w:name="_GoBack"/>
      <w:bookmarkEnd w:id="0"/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package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org.itc.com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import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org.apache.spark.SparkConf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import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org.apache.spark.sql.SparkSession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import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org.apache.spark.sql.functions._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import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org.apache.spark.sql.types._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import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org.apache.spark.sql.expressions.Window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object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JsonAssignment 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extends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App{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val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 xml:space="preserve">spark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= SparkSession.</w:t>
      </w:r>
      <w:r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eastAsia="en-GB"/>
        </w:rPr>
        <w:t>builder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()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.appName(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"Jsonreadfile"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).master(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"local[1]"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.getOrCreate()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import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>spark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.implicits._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>// Define schema for the JSON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val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 xml:space="preserve">schema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= St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ructType(Seq(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"filename"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"datasets"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ArrayType(StructType(Seq(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"orderId"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"customerId"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"orderDate"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StructFiel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"shipmentDetails"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StructType(Seq(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"street"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"city"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"state"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"postalCode"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"country"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))),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"orderDetails"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ArrayType(StructType(Seq(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"productId"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StringType),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"quantity"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IntegerType),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"sequence"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IntegerType),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"totalPrice"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StructType(Se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q(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"gross"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IntegerType),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"net"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IntegerType),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  StructField(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"tax"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 IntegerType)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  )))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  ))))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))))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))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>//  val df = spark.read.option("multiline", "true").json("D:\\spark_code\\sparkdemo\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>\input\\jsondf.json")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val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 xml:space="preserve">df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=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>spark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.read.schema(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>schema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.option(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"multiLine"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, 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>true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.option(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"mode"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,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"PERMISSIVE"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).json(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"C: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>\\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Files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>\\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JsonAssignment.json"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>df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.show()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>df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.printSchema()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CF8E6D"/>
          <w:sz w:val="20"/>
          <w:szCs w:val="20"/>
          <w:lang w:eastAsia="en-GB"/>
        </w:rPr>
        <w:t xml:space="preserve">val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 xml:space="preserve">flattenedDf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=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>df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.select(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$"filename"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i/>
          <w:iCs/>
          <w:color w:val="BCBEC4"/>
          <w:sz w:val="20"/>
          <w:szCs w:val="20"/>
          <w:lang w:eastAsia="en-GB"/>
        </w:rPr>
        <w:t>explode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$"datasets"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).as(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"ds"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$"ds.orderId"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$"ds.customerId"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$"ds.orderDate"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$"ds.shipmentDetails.street"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$"ds.shipmentDetails.city"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$"ds.shipmentDetails.state"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$"ds.shipmentDetails.postalcode"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$"ds.shipmentDetails.country"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$"ds.orderDetails.productId"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$"ds.orderDetails.quantity"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$"ds.orderDetails.sequence"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$"ds.orderDetails.totalPrice.gross"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lastRenderedPageBreak/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$"ds.orderDetails.totalPrice.net"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,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  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>$"ds.orderDetails.totalPrice.tax"</w:t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6AAB73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>//flattenedDf.filter($"ds.orde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>rId" === "ord1001").show()</w:t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 xml:space="preserve">  </w:t>
      </w:r>
      <w:r>
        <w:rPr>
          <w:rFonts w:ascii="JetBrains Mono" w:eastAsia="Times New Roman" w:hAnsi="JetBrains Mono" w:cs="Courier New"/>
          <w:i/>
          <w:iCs/>
          <w:color w:val="C77DBB"/>
          <w:sz w:val="20"/>
          <w:szCs w:val="20"/>
          <w:lang w:eastAsia="en-GB"/>
        </w:rPr>
        <w:t>flattenedDf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.show()</w:t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br/>
      </w:r>
      <w:r>
        <w:rPr>
          <w:rFonts w:ascii="JetBrains Mono" w:eastAsia="Times New Roman" w:hAnsi="JetBrains Mono" w:cs="Courier New"/>
          <w:color w:val="BCBEC4"/>
          <w:sz w:val="20"/>
          <w:szCs w:val="20"/>
          <w:lang w:eastAsia="en-GB"/>
        </w:rPr>
        <w:t>}</w:t>
      </w:r>
    </w:p>
    <w:p w:rsidR="002E6336" w:rsidRDefault="002E6336">
      <w:pPr>
        <w:rPr>
          <w:lang w:eastAsia="en-GB"/>
        </w:rPr>
      </w:pPr>
    </w:p>
    <w:p w:rsidR="002E6336" w:rsidRDefault="002E6336">
      <w:pPr>
        <w:rPr>
          <w:lang w:eastAsia="en-GB"/>
        </w:rPr>
      </w:pPr>
    </w:p>
    <w:p w:rsidR="002E6336" w:rsidRDefault="002E6336">
      <w:pPr>
        <w:rPr>
          <w:lang w:eastAsia="en-GB"/>
        </w:rPr>
      </w:pPr>
    </w:p>
    <w:p w:rsidR="002E6336" w:rsidRDefault="002E6336">
      <w:pPr>
        <w:rPr>
          <w:lang w:eastAsia="en-GB"/>
        </w:rPr>
      </w:pPr>
    </w:p>
    <w:p w:rsidR="002E6336" w:rsidRDefault="002E6336">
      <w:pPr>
        <w:rPr>
          <w:lang w:eastAsia="en-GB"/>
        </w:rPr>
      </w:pPr>
    </w:p>
    <w:p w:rsidR="002E6336" w:rsidRDefault="00C71150">
      <w:r>
        <w:rPr>
          <w:noProof/>
          <w:lang w:eastAsia="en-GB"/>
        </w:rPr>
        <w:drawing>
          <wp:inline distT="0" distB="0" distL="0" distR="0">
            <wp:extent cx="4429125" cy="1695453"/>
            <wp:effectExtent l="0" t="0" r="9525" b="0"/>
            <wp:docPr id="1" name="Picture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125" cy="1695453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6336" w:rsidRDefault="00C71150">
      <w:r>
        <w:rPr>
          <w:noProof/>
          <w:lang w:eastAsia="en-GB"/>
        </w:rPr>
        <w:lastRenderedPageBreak/>
        <w:drawing>
          <wp:inline distT="0" distB="0" distL="0" distR="0">
            <wp:extent cx="5731514" cy="4615818"/>
            <wp:effectExtent l="0" t="0" r="2536" b="0"/>
            <wp:docPr id="2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461581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6336" w:rsidRDefault="002E6336"/>
    <w:p w:rsidR="002E6336" w:rsidRDefault="00C71150">
      <w:pPr>
        <w:shd w:val="clear" w:color="auto" w:fill="1E1F22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</w:pPr>
      <w:r>
        <w:rPr>
          <w:rFonts w:ascii="JetBrains Mono" w:eastAsia="Times New Roman" w:hAnsi="JetBrains Mono" w:cs="Courier New"/>
          <w:color w:val="7A7E85"/>
          <w:sz w:val="20"/>
          <w:szCs w:val="20"/>
          <w:lang w:eastAsia="en-GB"/>
        </w:rPr>
        <w:t>flattenedDf.filter($"ds.orderId" === "ord1001").show()</w:t>
      </w:r>
    </w:p>
    <w:p w:rsidR="002E6336" w:rsidRDefault="002E6336"/>
    <w:p w:rsidR="002E6336" w:rsidRDefault="00C71150">
      <w:r>
        <w:rPr>
          <w:noProof/>
          <w:lang w:eastAsia="en-GB"/>
        </w:rPr>
        <w:drawing>
          <wp:inline distT="0" distB="0" distL="0" distR="0">
            <wp:extent cx="5731514" cy="627378"/>
            <wp:effectExtent l="0" t="0" r="2536" b="1272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62737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6336" w:rsidRDefault="002E6336"/>
    <w:p w:rsidR="002E6336" w:rsidRDefault="002E6336"/>
    <w:p w:rsidR="002E6336" w:rsidRDefault="002E6336"/>
    <w:p w:rsidR="002E6336" w:rsidRDefault="00C71150">
      <w:r>
        <w:rPr>
          <w:noProof/>
          <w:lang w:eastAsia="en-GB"/>
        </w:rPr>
        <w:drawing>
          <wp:inline distT="0" distB="0" distL="0" distR="0">
            <wp:extent cx="5731514" cy="737865"/>
            <wp:effectExtent l="0" t="0" r="2536" b="5085"/>
            <wp:docPr id="4" name="Picture 8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73786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6336" w:rsidRDefault="00C71150">
      <w:r>
        <w:rPr>
          <w:noProof/>
          <w:lang w:eastAsia="en-GB"/>
        </w:rPr>
        <w:drawing>
          <wp:inline distT="0" distB="0" distL="0" distR="0">
            <wp:extent cx="5731514" cy="651510"/>
            <wp:effectExtent l="0" t="0" r="2536" b="0"/>
            <wp:docPr id="5" name="Pictur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65151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6336" w:rsidRDefault="00C71150">
      <w:r>
        <w:rPr>
          <w:noProof/>
          <w:lang w:eastAsia="en-GB"/>
        </w:rPr>
        <w:lastRenderedPageBreak/>
        <w:drawing>
          <wp:inline distT="0" distB="0" distL="0" distR="0">
            <wp:extent cx="5731514" cy="1221738"/>
            <wp:effectExtent l="0" t="0" r="2536" b="0"/>
            <wp:docPr id="6" name="Picture 7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4" cy="1221738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inline>
        </w:drawing>
      </w:r>
    </w:p>
    <w:p w:rsidR="002E6336" w:rsidRDefault="002E6336"/>
    <w:sectPr w:rsidR="002E6336">
      <w:pgSz w:w="11906" w:h="16838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C71150" w:rsidRDefault="00C71150">
      <w:pPr>
        <w:spacing w:after="0" w:line="240" w:lineRule="auto"/>
      </w:pPr>
      <w:r>
        <w:separator/>
      </w:r>
    </w:p>
  </w:endnote>
  <w:endnote w:type="continuationSeparator" w:id="0">
    <w:p w:rsidR="00C71150" w:rsidRDefault="00C711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JetBrains Mono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C71150" w:rsidRDefault="00C71150">
      <w:pPr>
        <w:spacing w:after="0" w:line="240" w:lineRule="auto"/>
      </w:pPr>
      <w:r>
        <w:rPr>
          <w:color w:val="000000"/>
        </w:rPr>
        <w:separator/>
      </w:r>
    </w:p>
  </w:footnote>
  <w:footnote w:type="continuationSeparator" w:id="0">
    <w:p w:rsidR="00C71150" w:rsidRDefault="00C711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attachedTemplate r:id="rId1"/>
  <w:defaultTabStop w:val="720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2E6336"/>
    <w:rsid w:val="002E6336"/>
    <w:rsid w:val="00C71150"/>
    <w:rsid w:val="00D159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F469C39-DE92-4664-996C-110DC22C0F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="Calibri" w:hAnsi="Calibri" w:cs="Times New Roman"/>
        <w:sz w:val="22"/>
        <w:szCs w:val="22"/>
        <w:lang w:val="en-GB" w:eastAsia="en-US" w:bidi="ar-SA"/>
      </w:rPr>
    </w:rPrDefault>
    <w:pPrDefault>
      <w:pPr>
        <w:autoSpaceDN w:val="0"/>
        <w:spacing w:after="160" w:line="254" w:lineRule="auto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pPr>
      <w:suppressAutoHyphens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GB"/>
    </w:rPr>
  </w:style>
  <w:style w:type="character" w:customStyle="1" w:styleId="HTMLPreformattedChar">
    <w:name w:val="HTML Preformatted Char"/>
    <w:basedOn w:val="DefaultParagraphFont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Norma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350</Words>
  <Characters>2001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Deepu K</dc:creator>
  <dc:description/>
  <cp:lastModifiedBy>Deepu K</cp:lastModifiedBy>
  <cp:revision>2</cp:revision>
  <dcterms:created xsi:type="dcterms:W3CDTF">2024-04-21T23:10:00Z</dcterms:created>
  <dcterms:modified xsi:type="dcterms:W3CDTF">2024-04-21T23:10:00Z</dcterms:modified>
</cp:coreProperties>
</file>